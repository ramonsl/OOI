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7259FA12" w14:textId="77777777" w:rsidTr="00E61330">
        <w:tc>
          <w:tcPr>
            <w:tcW w:w="2836" w:type="dxa"/>
            <w:vAlign w:val="center"/>
          </w:tcPr>
          <w:p w14:paraId="3E7C039D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1B341182" wp14:editId="07777777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2AE05240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7CB5AF6" wp14:editId="07777777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0D2486AE" w14:textId="337BAD5A" w:rsidR="00281BA8" w:rsidRPr="008B37AB" w:rsidRDefault="00666683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2AB6330F" wp14:editId="35CCEACF">
                  <wp:extent cx="1303020" cy="488315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42959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:rsidRPr="008310D7" w14:paraId="1C38B42F" w14:textId="77777777" w:rsidTr="003F125F">
        <w:trPr>
          <w:trHeight w:val="338"/>
        </w:trPr>
        <w:tc>
          <w:tcPr>
            <w:tcW w:w="2095" w:type="dxa"/>
            <w:tcBorders>
              <w:top w:val="single" w:sz="24" w:space="0" w:color="auto"/>
            </w:tcBorders>
          </w:tcPr>
          <w:p w14:paraId="1798C160" w14:textId="77777777" w:rsidR="00281BA8" w:rsidRPr="008310D7" w:rsidRDefault="001D62E2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Disciplina....</w:t>
            </w:r>
            <w:r w:rsidR="00281BA8" w:rsidRPr="008310D7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650CB64A" w14:textId="1412E94E" w:rsidR="00281BA8" w:rsidRPr="008310D7" w:rsidRDefault="003F125F" w:rsidP="00E724D1">
            <w:pPr>
              <w:rPr>
                <w:rFonts w:ascii="Arial" w:hAnsi="Arial" w:cs="Arial"/>
                <w:szCs w:val="24"/>
                <w:u w:val="single"/>
              </w:rPr>
            </w:pPr>
            <w:r w:rsidRPr="008310D7">
              <w:rPr>
                <w:rFonts w:ascii="Arial" w:hAnsi="Arial" w:cs="Arial"/>
                <w:szCs w:val="24"/>
                <w:u w:val="single"/>
              </w:rPr>
              <w:t>OO 1</w:t>
            </w: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7E8FDAE2" w14:textId="77777777" w:rsidR="00281BA8" w:rsidRPr="008310D7" w:rsidRDefault="001D62E2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Código.....</w:t>
            </w:r>
            <w:r w:rsidR="00281BA8" w:rsidRPr="008310D7">
              <w:rPr>
                <w:rFonts w:ascii="Arial" w:hAnsi="Arial" w:cs="Arial"/>
                <w:szCs w:val="24"/>
              </w:rPr>
              <w:t>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5788FD5A" w14:textId="77777777" w:rsidR="00281BA8" w:rsidRPr="008310D7" w:rsidRDefault="00281BA8" w:rsidP="00E724D1">
            <w:pPr>
              <w:rPr>
                <w:rFonts w:ascii="Arial" w:hAnsi="Arial" w:cs="Arial"/>
                <w:szCs w:val="24"/>
              </w:rPr>
            </w:pPr>
          </w:p>
        </w:tc>
      </w:tr>
      <w:tr w:rsidR="00281BA8" w:rsidRPr="008310D7" w14:paraId="496E119D" w14:textId="77777777" w:rsidTr="00E61330">
        <w:tc>
          <w:tcPr>
            <w:tcW w:w="2095" w:type="dxa"/>
          </w:tcPr>
          <w:p w14:paraId="4A890E46" w14:textId="77777777" w:rsidR="00281BA8" w:rsidRPr="008310D7" w:rsidRDefault="001D62E2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Professor.....</w:t>
            </w:r>
            <w:r w:rsidR="00281BA8" w:rsidRPr="008310D7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28344FBC" w14:textId="77777777" w:rsidR="00281BA8" w:rsidRPr="008310D7" w:rsidRDefault="00561570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Ramon dos Santos Lummertz</w:t>
            </w:r>
          </w:p>
        </w:tc>
        <w:tc>
          <w:tcPr>
            <w:tcW w:w="1950" w:type="dxa"/>
          </w:tcPr>
          <w:p w14:paraId="3ECF82B7" w14:textId="77777777" w:rsidR="00281BA8" w:rsidRPr="008310D7" w:rsidRDefault="001D62E2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Semestre letivo</w:t>
            </w:r>
            <w:r w:rsidR="00281BA8" w:rsidRPr="008310D7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1394" w:type="dxa"/>
          </w:tcPr>
          <w:p w14:paraId="1E680DD3" w14:textId="4C53FA5F" w:rsidR="00281BA8" w:rsidRPr="008310D7" w:rsidRDefault="00281BA8" w:rsidP="003F125F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201</w:t>
            </w:r>
            <w:r w:rsidR="003F125F" w:rsidRPr="008310D7">
              <w:rPr>
                <w:rFonts w:ascii="Arial" w:hAnsi="Arial" w:cs="Arial"/>
                <w:szCs w:val="24"/>
              </w:rPr>
              <w:t>6</w:t>
            </w:r>
            <w:r w:rsidRPr="008310D7">
              <w:rPr>
                <w:rFonts w:ascii="Arial" w:hAnsi="Arial" w:cs="Arial"/>
                <w:szCs w:val="24"/>
              </w:rPr>
              <w:t>/</w:t>
            </w:r>
            <w:r w:rsidR="003F125F" w:rsidRPr="008310D7">
              <w:rPr>
                <w:rFonts w:ascii="Arial" w:hAnsi="Arial" w:cs="Arial"/>
                <w:szCs w:val="24"/>
              </w:rPr>
              <w:t>2</w:t>
            </w:r>
          </w:p>
        </w:tc>
      </w:tr>
      <w:tr w:rsidR="00281BA8" w:rsidRPr="008310D7" w14:paraId="30F026DC" w14:textId="77777777" w:rsidTr="00E61330">
        <w:tc>
          <w:tcPr>
            <w:tcW w:w="2095" w:type="dxa"/>
          </w:tcPr>
          <w:p w14:paraId="3551DD0E" w14:textId="77777777" w:rsidR="00281BA8" w:rsidRPr="008310D7" w:rsidRDefault="001D62E2" w:rsidP="001D62E2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Curso.........</w:t>
            </w:r>
            <w:r w:rsidR="00281BA8" w:rsidRPr="008310D7">
              <w:rPr>
                <w:rFonts w:ascii="Arial" w:hAnsi="Arial" w:cs="Arial"/>
                <w:szCs w:val="24"/>
              </w:rPr>
              <w:t>.:</w:t>
            </w:r>
          </w:p>
        </w:tc>
        <w:tc>
          <w:tcPr>
            <w:tcW w:w="4880" w:type="dxa"/>
          </w:tcPr>
          <w:p w14:paraId="6FEDF4EB" w14:textId="77777777" w:rsidR="00281BA8" w:rsidRPr="008310D7" w:rsidRDefault="00E45791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 xml:space="preserve">Sistemas de Informação </w:t>
            </w:r>
            <w:proofErr w:type="spellStart"/>
            <w:r w:rsidRPr="008310D7">
              <w:rPr>
                <w:rFonts w:ascii="Arial" w:hAnsi="Arial" w:cs="Arial"/>
                <w:szCs w:val="24"/>
              </w:rPr>
              <w:t>Stads</w:t>
            </w:r>
            <w:proofErr w:type="spellEnd"/>
          </w:p>
        </w:tc>
        <w:tc>
          <w:tcPr>
            <w:tcW w:w="1950" w:type="dxa"/>
          </w:tcPr>
          <w:p w14:paraId="301856F2" w14:textId="77777777" w:rsidR="00281BA8" w:rsidRPr="008310D7" w:rsidRDefault="00AD3A27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Data....</w:t>
            </w:r>
            <w:r w:rsidR="001D62E2" w:rsidRPr="008310D7">
              <w:rPr>
                <w:rFonts w:ascii="Arial" w:hAnsi="Arial" w:cs="Arial"/>
                <w:szCs w:val="24"/>
              </w:rPr>
              <w:t>....</w:t>
            </w:r>
            <w:r w:rsidR="00281BA8" w:rsidRPr="008310D7">
              <w:rPr>
                <w:rFonts w:ascii="Arial" w:hAnsi="Arial" w:cs="Arial"/>
                <w:szCs w:val="24"/>
              </w:rPr>
              <w:t>.:</w:t>
            </w:r>
          </w:p>
        </w:tc>
        <w:tc>
          <w:tcPr>
            <w:tcW w:w="1394" w:type="dxa"/>
          </w:tcPr>
          <w:p w14:paraId="280D809E" w14:textId="77777777" w:rsidR="00281BA8" w:rsidRPr="008310D7" w:rsidRDefault="00281BA8" w:rsidP="00E45791">
            <w:pPr>
              <w:rPr>
                <w:rFonts w:ascii="Arial" w:hAnsi="Arial" w:cs="Arial"/>
                <w:szCs w:val="24"/>
              </w:rPr>
            </w:pPr>
          </w:p>
        </w:tc>
      </w:tr>
      <w:tr w:rsidR="00281BA8" w:rsidRPr="008310D7" w14:paraId="397B8FA6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5EA313F2" w14:textId="77777777" w:rsidR="00281BA8" w:rsidRPr="008310D7" w:rsidRDefault="001D62E2" w:rsidP="001D62E2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Aluno</w:t>
            </w:r>
            <w:r w:rsidR="00281BA8" w:rsidRPr="008310D7">
              <w:rPr>
                <w:rFonts w:ascii="Arial" w:hAnsi="Arial" w:cs="Arial"/>
                <w:szCs w:val="24"/>
              </w:rPr>
              <w:t xml:space="preserve">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5FF6AD2F" w14:textId="77777777" w:rsidR="00281BA8" w:rsidRPr="008310D7" w:rsidRDefault="00281BA8" w:rsidP="00E724D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950" w:type="dxa"/>
            <w:tcBorders>
              <w:bottom w:val="single" w:sz="24" w:space="0" w:color="auto"/>
            </w:tcBorders>
          </w:tcPr>
          <w:p w14:paraId="35E3B038" w14:textId="77777777" w:rsidR="00281BA8" w:rsidRPr="008310D7" w:rsidRDefault="001D62E2" w:rsidP="00E724D1">
            <w:pPr>
              <w:rPr>
                <w:rFonts w:ascii="Arial" w:hAnsi="Arial" w:cs="Arial"/>
                <w:szCs w:val="24"/>
              </w:rPr>
            </w:pPr>
            <w:r w:rsidRPr="008310D7">
              <w:rPr>
                <w:rFonts w:ascii="Arial" w:hAnsi="Arial" w:cs="Arial"/>
                <w:szCs w:val="24"/>
              </w:rPr>
              <w:t>Nota .....</w:t>
            </w:r>
            <w:r w:rsidR="00281BA8" w:rsidRPr="008310D7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240CEA86" w14:textId="77777777" w:rsidR="00281BA8" w:rsidRPr="008310D7" w:rsidRDefault="00281BA8" w:rsidP="00E724D1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8E21F6" w14:textId="77777777" w:rsidR="00281BA8" w:rsidRDefault="00281BA8" w:rsidP="00E724D1"/>
    <w:p w14:paraId="23C504FB" w14:textId="77777777" w:rsidR="000E6DD6" w:rsidRPr="000E6DD6" w:rsidRDefault="000E6DD6" w:rsidP="000E6DD6">
      <w:pPr>
        <w:autoSpaceDE w:val="0"/>
        <w:autoSpaceDN w:val="0"/>
        <w:adjustRightInd w:val="0"/>
        <w:jc w:val="left"/>
        <w:rPr>
          <w:rFonts w:ascii="Consolas" w:hAnsi="Consolas" w:cs="Consolas"/>
          <w:szCs w:val="24"/>
        </w:rPr>
      </w:pPr>
    </w:p>
    <w:p w14:paraId="77FB0AF8" w14:textId="77777777" w:rsidR="000E6DD6" w:rsidRPr="008310D7" w:rsidRDefault="000E6DD6" w:rsidP="000E6DD6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</w:p>
    <w:p w14:paraId="3AE1BD54" w14:textId="216DE1D8" w:rsidR="008310D7" w:rsidRPr="008310D7" w:rsidRDefault="008310D7" w:rsidP="000E6DD6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:szCs w:val="24"/>
        </w:rPr>
      </w:pPr>
      <w:bookmarkStart w:id="0" w:name="_GoBack"/>
      <w:r w:rsidRPr="008310D7">
        <w:rPr>
          <w:rFonts w:ascii="Arial" w:hAnsi="Arial" w:cs="Arial"/>
          <w:color w:val="000000" w:themeColor="text1"/>
          <w:szCs w:val="24"/>
        </w:rPr>
        <w:t>Elabore um resumo sobre o diagrama de classes e como nossas classes em JAVA devem ser exibidas por meio de diagramas.</w:t>
      </w:r>
    </w:p>
    <w:p w14:paraId="0039324E" w14:textId="1AECAE4C" w:rsidR="008310D7" w:rsidRPr="008310D7" w:rsidRDefault="008310D7" w:rsidP="008310D7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8310D7">
        <w:rPr>
          <w:rFonts w:ascii="Arial" w:hAnsi="Arial" w:cs="Arial"/>
          <w:color w:val="000000" w:themeColor="text1"/>
        </w:rPr>
        <w:t xml:space="preserve">Importante ressaltar os conceitos de </w:t>
      </w:r>
      <w:proofErr w:type="spellStart"/>
      <w:r w:rsidRPr="008310D7">
        <w:rPr>
          <w:rFonts w:ascii="Arial" w:hAnsi="Arial" w:cs="Arial"/>
          <w:color w:val="000000" w:themeColor="text1"/>
        </w:rPr>
        <w:t>Associação</w:t>
      </w:r>
      <w:proofErr w:type="spellEnd"/>
      <w:r w:rsidRPr="008310D7">
        <w:rPr>
          <w:rFonts w:ascii="Arial" w:eastAsia="MingLiU" w:hAnsi="Arial" w:cs="Arial"/>
          <w:color w:val="000000" w:themeColor="text1"/>
        </w:rPr>
        <w:t xml:space="preserve">, </w:t>
      </w:r>
      <w:proofErr w:type="spellStart"/>
      <w:r w:rsidRPr="008310D7">
        <w:rPr>
          <w:rFonts w:ascii="Arial" w:hAnsi="Arial" w:cs="Arial"/>
          <w:color w:val="000000" w:themeColor="text1"/>
        </w:rPr>
        <w:t>Agregação</w:t>
      </w:r>
      <w:proofErr w:type="spellEnd"/>
      <w:r w:rsidRPr="008310D7">
        <w:rPr>
          <w:rFonts w:ascii="Arial" w:hAnsi="Arial" w:cs="Arial"/>
          <w:color w:val="000000" w:themeColor="text1"/>
        </w:rPr>
        <w:t xml:space="preserve"> / </w:t>
      </w:r>
      <w:proofErr w:type="spellStart"/>
      <w:r w:rsidRPr="008310D7">
        <w:rPr>
          <w:rFonts w:ascii="Arial" w:hAnsi="Arial" w:cs="Arial"/>
          <w:color w:val="000000" w:themeColor="text1"/>
        </w:rPr>
        <w:t>Composição</w:t>
      </w:r>
      <w:proofErr w:type="spellEnd"/>
      <w:r w:rsidRPr="008310D7">
        <w:rPr>
          <w:rFonts w:ascii="Arial" w:eastAsia="MingLiU" w:hAnsi="Arial" w:cs="Arial"/>
          <w:color w:val="000000" w:themeColor="text1"/>
        </w:rPr>
        <w:t xml:space="preserve">, </w:t>
      </w:r>
      <w:proofErr w:type="spellStart"/>
      <w:r w:rsidRPr="008310D7">
        <w:rPr>
          <w:rFonts w:ascii="Arial" w:hAnsi="Arial" w:cs="Arial"/>
          <w:color w:val="000000" w:themeColor="text1"/>
        </w:rPr>
        <w:t>Herança</w:t>
      </w:r>
      <w:proofErr w:type="spellEnd"/>
      <w:r w:rsidRPr="008310D7">
        <w:rPr>
          <w:rFonts w:ascii="Arial" w:hAnsi="Arial" w:cs="Arial"/>
          <w:color w:val="000000" w:themeColor="text1"/>
        </w:rPr>
        <w:t xml:space="preserve"> </w:t>
      </w:r>
      <w:r w:rsidRPr="008310D7">
        <w:rPr>
          <w:rFonts w:ascii="Arial" w:hAnsi="Arial" w:cs="Arial"/>
          <w:color w:val="000000" w:themeColor="text1"/>
        </w:rPr>
        <w:t xml:space="preserve">  e </w:t>
      </w:r>
      <w:proofErr w:type="spellStart"/>
      <w:r w:rsidRPr="008310D7">
        <w:rPr>
          <w:rFonts w:ascii="Arial" w:hAnsi="Arial" w:cs="Arial"/>
          <w:color w:val="000000" w:themeColor="text1"/>
        </w:rPr>
        <w:t>Dependência</w:t>
      </w:r>
      <w:proofErr w:type="spellEnd"/>
      <w:r w:rsidRPr="008310D7">
        <w:rPr>
          <w:rFonts w:ascii="Arial" w:hAnsi="Arial" w:cs="Arial"/>
          <w:color w:val="000000" w:themeColor="text1"/>
        </w:rPr>
        <w:t xml:space="preserve"> </w:t>
      </w:r>
    </w:p>
    <w:bookmarkEnd w:id="0"/>
    <w:p w14:paraId="01291DEE" w14:textId="3EDC0D07" w:rsidR="008310D7" w:rsidRDefault="008310D7" w:rsidP="000E6DD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  <w:r>
        <w:rPr>
          <w:rFonts w:ascii="NimbusRomNo9L-Regu" w:hAnsi="NimbusRomNo9L-Regu" w:cs="NimbusRomNo9L-Regu"/>
          <w:sz w:val="22"/>
          <w:szCs w:val="22"/>
          <w:u w:val="single"/>
        </w:rPr>
        <w:t xml:space="preserve"> </w:t>
      </w:r>
    </w:p>
    <w:sectPr w:rsidR="008310D7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B8EF2" w14:textId="77777777" w:rsidR="005064D8" w:rsidRDefault="005064D8" w:rsidP="00E724D1">
      <w:r>
        <w:separator/>
      </w:r>
    </w:p>
  </w:endnote>
  <w:endnote w:type="continuationSeparator" w:id="0">
    <w:p w14:paraId="6B44940B" w14:textId="77777777" w:rsidR="005064D8" w:rsidRDefault="005064D8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EBADA" w14:textId="77777777" w:rsidR="005064D8" w:rsidRDefault="005064D8" w:rsidP="00E724D1">
      <w:r>
        <w:separator/>
      </w:r>
    </w:p>
  </w:footnote>
  <w:footnote w:type="continuationSeparator" w:id="0">
    <w:p w14:paraId="09800499" w14:textId="77777777" w:rsidR="005064D8" w:rsidRDefault="005064D8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79FF"/>
    <w:multiLevelType w:val="multilevel"/>
    <w:tmpl w:val="A78A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C6281"/>
    <w:multiLevelType w:val="hybridMultilevel"/>
    <w:tmpl w:val="326A7AB4"/>
    <w:lvl w:ilvl="0" w:tplc="66F2E4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E0DED"/>
    <w:multiLevelType w:val="hybridMultilevel"/>
    <w:tmpl w:val="F690AD4A"/>
    <w:lvl w:ilvl="0" w:tplc="2950355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C312A6"/>
    <w:multiLevelType w:val="multilevel"/>
    <w:tmpl w:val="257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328F4"/>
    <w:multiLevelType w:val="hybridMultilevel"/>
    <w:tmpl w:val="6D085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50F88"/>
    <w:multiLevelType w:val="hybridMultilevel"/>
    <w:tmpl w:val="71C64084"/>
    <w:lvl w:ilvl="0" w:tplc="9334C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81295"/>
    <w:multiLevelType w:val="hybridMultilevel"/>
    <w:tmpl w:val="C666CC5A"/>
    <w:lvl w:ilvl="0" w:tplc="BBECC288">
      <w:start w:val="1"/>
      <w:numFmt w:val="decimal"/>
      <w:lvlText w:val="%1-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2836257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23"/>
    <w:rsid w:val="00007990"/>
    <w:rsid w:val="00011AE7"/>
    <w:rsid w:val="0003022B"/>
    <w:rsid w:val="00037DA1"/>
    <w:rsid w:val="000457F9"/>
    <w:rsid w:val="00046C74"/>
    <w:rsid w:val="00084654"/>
    <w:rsid w:val="00093FAD"/>
    <w:rsid w:val="000C2080"/>
    <w:rsid w:val="000C48C2"/>
    <w:rsid w:val="000D0A9E"/>
    <w:rsid w:val="000E2823"/>
    <w:rsid w:val="000E6DD6"/>
    <w:rsid w:val="000F59A6"/>
    <w:rsid w:val="000F5CDA"/>
    <w:rsid w:val="00101B3F"/>
    <w:rsid w:val="001169E4"/>
    <w:rsid w:val="00122530"/>
    <w:rsid w:val="001352FF"/>
    <w:rsid w:val="0015601D"/>
    <w:rsid w:val="0016504B"/>
    <w:rsid w:val="001669D6"/>
    <w:rsid w:val="00174271"/>
    <w:rsid w:val="00184FBA"/>
    <w:rsid w:val="00186205"/>
    <w:rsid w:val="0019330D"/>
    <w:rsid w:val="001C022A"/>
    <w:rsid w:val="001C20C6"/>
    <w:rsid w:val="001C2819"/>
    <w:rsid w:val="001D2796"/>
    <w:rsid w:val="001D62E2"/>
    <w:rsid w:val="001D67E0"/>
    <w:rsid w:val="001E486A"/>
    <w:rsid w:val="001E6F94"/>
    <w:rsid w:val="002024D1"/>
    <w:rsid w:val="002105C7"/>
    <w:rsid w:val="00216F6C"/>
    <w:rsid w:val="00233F60"/>
    <w:rsid w:val="00235CFD"/>
    <w:rsid w:val="00253CDF"/>
    <w:rsid w:val="00277A0E"/>
    <w:rsid w:val="00281BA8"/>
    <w:rsid w:val="002915C6"/>
    <w:rsid w:val="00293AD6"/>
    <w:rsid w:val="00294253"/>
    <w:rsid w:val="00294F68"/>
    <w:rsid w:val="002A5263"/>
    <w:rsid w:val="002B3932"/>
    <w:rsid w:val="002C079D"/>
    <w:rsid w:val="002D00C3"/>
    <w:rsid w:val="002F5D30"/>
    <w:rsid w:val="00316A20"/>
    <w:rsid w:val="00337CBF"/>
    <w:rsid w:val="00354C10"/>
    <w:rsid w:val="003742C2"/>
    <w:rsid w:val="0038079A"/>
    <w:rsid w:val="003908FD"/>
    <w:rsid w:val="00395EC4"/>
    <w:rsid w:val="003F1023"/>
    <w:rsid w:val="003F125F"/>
    <w:rsid w:val="003F41FE"/>
    <w:rsid w:val="00411263"/>
    <w:rsid w:val="00412A15"/>
    <w:rsid w:val="00412DCA"/>
    <w:rsid w:val="00415F75"/>
    <w:rsid w:val="004303B6"/>
    <w:rsid w:val="00432F11"/>
    <w:rsid w:val="004502AE"/>
    <w:rsid w:val="0046232B"/>
    <w:rsid w:val="00467BF9"/>
    <w:rsid w:val="00476960"/>
    <w:rsid w:val="00496D6B"/>
    <w:rsid w:val="004D55C2"/>
    <w:rsid w:val="004E247E"/>
    <w:rsid w:val="004F4B2F"/>
    <w:rsid w:val="005030C2"/>
    <w:rsid w:val="005064D8"/>
    <w:rsid w:val="00510ECC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A1F9C"/>
    <w:rsid w:val="005B3EF5"/>
    <w:rsid w:val="005E1A75"/>
    <w:rsid w:val="005E26DB"/>
    <w:rsid w:val="005E5DF5"/>
    <w:rsid w:val="00604C64"/>
    <w:rsid w:val="0061088E"/>
    <w:rsid w:val="00614F97"/>
    <w:rsid w:val="00620A5B"/>
    <w:rsid w:val="0063375B"/>
    <w:rsid w:val="00654511"/>
    <w:rsid w:val="00666683"/>
    <w:rsid w:val="00671864"/>
    <w:rsid w:val="0068465A"/>
    <w:rsid w:val="0068553C"/>
    <w:rsid w:val="00697CE4"/>
    <w:rsid w:val="00697D49"/>
    <w:rsid w:val="006B77E0"/>
    <w:rsid w:val="006F6B20"/>
    <w:rsid w:val="007043B3"/>
    <w:rsid w:val="00704E8B"/>
    <w:rsid w:val="0073582D"/>
    <w:rsid w:val="0074148A"/>
    <w:rsid w:val="00750E90"/>
    <w:rsid w:val="00765BF9"/>
    <w:rsid w:val="00766CDF"/>
    <w:rsid w:val="007745C6"/>
    <w:rsid w:val="00774838"/>
    <w:rsid w:val="0078115E"/>
    <w:rsid w:val="0078411E"/>
    <w:rsid w:val="007B5A8B"/>
    <w:rsid w:val="007B6BFF"/>
    <w:rsid w:val="007F34E1"/>
    <w:rsid w:val="00804374"/>
    <w:rsid w:val="00810A17"/>
    <w:rsid w:val="008151C2"/>
    <w:rsid w:val="00826712"/>
    <w:rsid w:val="008310D7"/>
    <w:rsid w:val="0083163D"/>
    <w:rsid w:val="00842A10"/>
    <w:rsid w:val="008523D5"/>
    <w:rsid w:val="008642A5"/>
    <w:rsid w:val="008737AF"/>
    <w:rsid w:val="008867F8"/>
    <w:rsid w:val="0088731C"/>
    <w:rsid w:val="008A3CEE"/>
    <w:rsid w:val="008B7363"/>
    <w:rsid w:val="008D330E"/>
    <w:rsid w:val="008F4C5C"/>
    <w:rsid w:val="009309DD"/>
    <w:rsid w:val="009347BC"/>
    <w:rsid w:val="0094180A"/>
    <w:rsid w:val="00951AEC"/>
    <w:rsid w:val="0095309A"/>
    <w:rsid w:val="00954F74"/>
    <w:rsid w:val="00972D1C"/>
    <w:rsid w:val="009879D2"/>
    <w:rsid w:val="0099298F"/>
    <w:rsid w:val="009A496E"/>
    <w:rsid w:val="009C67DA"/>
    <w:rsid w:val="009D02CC"/>
    <w:rsid w:val="009D244C"/>
    <w:rsid w:val="009D3061"/>
    <w:rsid w:val="009D43EE"/>
    <w:rsid w:val="009E70A9"/>
    <w:rsid w:val="009E780C"/>
    <w:rsid w:val="009F43A3"/>
    <w:rsid w:val="00A14E74"/>
    <w:rsid w:val="00A16BEC"/>
    <w:rsid w:val="00A235F4"/>
    <w:rsid w:val="00A66569"/>
    <w:rsid w:val="00A7317C"/>
    <w:rsid w:val="00A84578"/>
    <w:rsid w:val="00A87B04"/>
    <w:rsid w:val="00AB3D30"/>
    <w:rsid w:val="00AC7251"/>
    <w:rsid w:val="00AD02C8"/>
    <w:rsid w:val="00AD3A27"/>
    <w:rsid w:val="00AF1282"/>
    <w:rsid w:val="00B02090"/>
    <w:rsid w:val="00B161FA"/>
    <w:rsid w:val="00B2721B"/>
    <w:rsid w:val="00B44AC4"/>
    <w:rsid w:val="00B558E2"/>
    <w:rsid w:val="00B652B5"/>
    <w:rsid w:val="00BA1E2A"/>
    <w:rsid w:val="00BB4124"/>
    <w:rsid w:val="00BE50DA"/>
    <w:rsid w:val="00C063D2"/>
    <w:rsid w:val="00C063D5"/>
    <w:rsid w:val="00C16667"/>
    <w:rsid w:val="00C579E0"/>
    <w:rsid w:val="00C61AB7"/>
    <w:rsid w:val="00C63199"/>
    <w:rsid w:val="00C757C9"/>
    <w:rsid w:val="00C83EBC"/>
    <w:rsid w:val="00CA216D"/>
    <w:rsid w:val="00CA2ADA"/>
    <w:rsid w:val="00CB3EFC"/>
    <w:rsid w:val="00CB6BAB"/>
    <w:rsid w:val="00CB711A"/>
    <w:rsid w:val="00CD110E"/>
    <w:rsid w:val="00CE565C"/>
    <w:rsid w:val="00D169B4"/>
    <w:rsid w:val="00D17E01"/>
    <w:rsid w:val="00D33C9A"/>
    <w:rsid w:val="00D36F71"/>
    <w:rsid w:val="00D43E6F"/>
    <w:rsid w:val="00D501CC"/>
    <w:rsid w:val="00D70DBB"/>
    <w:rsid w:val="00D81522"/>
    <w:rsid w:val="00D87D23"/>
    <w:rsid w:val="00D90BCC"/>
    <w:rsid w:val="00DB4C57"/>
    <w:rsid w:val="00DB4FFB"/>
    <w:rsid w:val="00DD3937"/>
    <w:rsid w:val="00DE77B5"/>
    <w:rsid w:val="00DF4175"/>
    <w:rsid w:val="00DF7E5E"/>
    <w:rsid w:val="00E145C7"/>
    <w:rsid w:val="00E203AE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7586"/>
    <w:rsid w:val="00EE620A"/>
    <w:rsid w:val="00EF28A2"/>
    <w:rsid w:val="00F02583"/>
    <w:rsid w:val="00F26B61"/>
    <w:rsid w:val="00F3493B"/>
    <w:rsid w:val="00F64EFF"/>
    <w:rsid w:val="00F83973"/>
    <w:rsid w:val="00F86542"/>
    <w:rsid w:val="00F945FF"/>
    <w:rsid w:val="00FB5470"/>
    <w:rsid w:val="00FB5B5C"/>
    <w:rsid w:val="00FD1198"/>
    <w:rsid w:val="00FE14CF"/>
    <w:rsid w:val="00FE2D67"/>
    <w:rsid w:val="00FE5DE2"/>
    <w:rsid w:val="00FF42ED"/>
    <w:rsid w:val="07CCE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FAC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uiPriority w:val="99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character" w:customStyle="1" w:styleId="keyword">
    <w:name w:val="keyword"/>
    <w:basedOn w:val="Fontepargpadro"/>
    <w:rsid w:val="001D62E2"/>
  </w:style>
  <w:style w:type="character" w:customStyle="1" w:styleId="string">
    <w:name w:val="string"/>
    <w:basedOn w:val="Fontepargpadro"/>
    <w:rsid w:val="001D62E2"/>
  </w:style>
  <w:style w:type="paragraph" w:styleId="NormalWeb">
    <w:name w:val="Normal (Web)"/>
    <w:basedOn w:val="Normal"/>
    <w:uiPriority w:val="99"/>
    <w:semiHidden/>
    <w:unhideWhenUsed/>
    <w:rsid w:val="008310D7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81A85-ACA3-484A-8701-503BDD0E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3</TotalTime>
  <Pages>1</Pages>
  <Words>78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2013-02-25T17:29:00Z</cp:lastPrinted>
  <dcterms:created xsi:type="dcterms:W3CDTF">2016-09-21T19:05:00Z</dcterms:created>
  <dcterms:modified xsi:type="dcterms:W3CDTF">2016-09-21T19:15:00Z</dcterms:modified>
</cp:coreProperties>
</file>