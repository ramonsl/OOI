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5386"/>
        <w:gridCol w:w="2268"/>
      </w:tblGrid>
      <w:tr w:rsidR="00281BA8" w:rsidRPr="00DF3122" w14:paraId="1EC842CA" w14:textId="77777777" w:rsidTr="00E61330">
        <w:tc>
          <w:tcPr>
            <w:tcW w:w="2836" w:type="dxa"/>
            <w:vAlign w:val="center"/>
          </w:tcPr>
          <w:p w14:paraId="1E034EC3" w14:textId="77777777" w:rsidR="00281BA8" w:rsidRPr="00DF3122" w:rsidRDefault="00F83B97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31EAD963" wp14:editId="19A27FC9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7FF14C6D" w14:textId="77777777" w:rsidR="00281BA8" w:rsidRPr="00DF3122" w:rsidRDefault="009D3061" w:rsidP="00E72DD4">
            <w:pPr>
              <w:jc w:val="left"/>
            </w:pPr>
            <w:r w:rsidRPr="00DF3122"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0A0D0D2D" wp14:editId="31BF31F1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DF3122">
              <w:t>UNIVERSIDADE LUTERANA DO BRASI</w:t>
            </w:r>
            <w:r w:rsidR="00D17E01" w:rsidRPr="00DF3122">
              <w:t>L</w:t>
            </w:r>
            <w:r w:rsidR="00D17E01" w:rsidRPr="00DF3122">
              <w:br/>
              <w:t>ULBRA–Torres</w:t>
            </w:r>
            <w:r w:rsidR="00D17E01" w:rsidRPr="00DF3122">
              <w:br/>
              <w:t xml:space="preserve">CURSOS DE SI E </w:t>
            </w:r>
            <w:r w:rsidR="00281BA8" w:rsidRPr="00DF3122">
              <w:t>STADS</w:t>
            </w:r>
            <w:r w:rsidR="00281BA8" w:rsidRPr="00DF3122">
              <w:br/>
            </w:r>
          </w:p>
        </w:tc>
        <w:tc>
          <w:tcPr>
            <w:tcW w:w="2268" w:type="dxa"/>
          </w:tcPr>
          <w:p w14:paraId="670DFDA3" w14:textId="77777777" w:rsidR="00281BA8" w:rsidRPr="00DF3122" w:rsidRDefault="00F83B97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0EEBC60B" wp14:editId="06193F29">
                  <wp:extent cx="1303020" cy="44513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6FA6E" w14:textId="77777777" w:rsidR="00281BA8" w:rsidRPr="00DF3122" w:rsidRDefault="00281BA8" w:rsidP="00E724D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4880"/>
        <w:gridCol w:w="1950"/>
        <w:gridCol w:w="1394"/>
      </w:tblGrid>
      <w:tr w:rsidR="00281BA8" w:rsidRPr="00DF3122" w14:paraId="25F4C03B" w14:textId="77777777" w:rsidTr="00E61330">
        <w:tc>
          <w:tcPr>
            <w:tcW w:w="2095" w:type="dxa"/>
            <w:tcBorders>
              <w:top w:val="single" w:sz="24" w:space="0" w:color="auto"/>
            </w:tcBorders>
          </w:tcPr>
          <w:p w14:paraId="1DB20689" w14:textId="77777777" w:rsidR="00281BA8" w:rsidRPr="00DF3122" w:rsidRDefault="00281BA8" w:rsidP="00E724D1">
            <w:r w:rsidRPr="00DF3122">
              <w:t>Disciplina...............:</w:t>
            </w:r>
          </w:p>
        </w:tc>
        <w:tc>
          <w:tcPr>
            <w:tcW w:w="4880" w:type="dxa"/>
            <w:tcBorders>
              <w:top w:val="single" w:sz="24" w:space="0" w:color="auto"/>
            </w:tcBorders>
          </w:tcPr>
          <w:p w14:paraId="51B16E90" w14:textId="77777777" w:rsidR="00281BA8" w:rsidRPr="00DF3122" w:rsidRDefault="008930AB" w:rsidP="00E724D1">
            <w:r>
              <w:t>LPOO 1</w:t>
            </w:r>
          </w:p>
        </w:tc>
        <w:tc>
          <w:tcPr>
            <w:tcW w:w="1950" w:type="dxa"/>
            <w:tcBorders>
              <w:top w:val="single" w:sz="24" w:space="0" w:color="auto"/>
            </w:tcBorders>
          </w:tcPr>
          <w:p w14:paraId="1EEB7E61" w14:textId="77777777" w:rsidR="00281BA8" w:rsidRPr="00DF3122" w:rsidRDefault="00281BA8" w:rsidP="00E724D1">
            <w:r w:rsidRPr="00DF3122"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4B5C1093" w14:textId="77777777" w:rsidR="00281BA8" w:rsidRPr="00DF3122" w:rsidRDefault="00281BA8" w:rsidP="00E724D1"/>
        </w:tc>
      </w:tr>
      <w:tr w:rsidR="00281BA8" w:rsidRPr="00DF3122" w14:paraId="7915D8B0" w14:textId="77777777" w:rsidTr="00E61330">
        <w:tc>
          <w:tcPr>
            <w:tcW w:w="2095" w:type="dxa"/>
          </w:tcPr>
          <w:p w14:paraId="397F4F55" w14:textId="77777777" w:rsidR="00281BA8" w:rsidRPr="00DF3122" w:rsidRDefault="00281BA8" w:rsidP="00E724D1">
            <w:r w:rsidRPr="00DF3122">
              <w:t>Professor...............:</w:t>
            </w:r>
          </w:p>
        </w:tc>
        <w:tc>
          <w:tcPr>
            <w:tcW w:w="4880" w:type="dxa"/>
          </w:tcPr>
          <w:p w14:paraId="641336AF" w14:textId="77777777" w:rsidR="00281BA8" w:rsidRPr="00DF3122" w:rsidRDefault="00561570" w:rsidP="00E724D1">
            <w:r w:rsidRPr="00DF3122">
              <w:t>Ramon dos Santos Lummertz</w:t>
            </w:r>
          </w:p>
        </w:tc>
        <w:tc>
          <w:tcPr>
            <w:tcW w:w="1950" w:type="dxa"/>
          </w:tcPr>
          <w:p w14:paraId="5025CA5D" w14:textId="77777777" w:rsidR="00281BA8" w:rsidRPr="00DF3122" w:rsidRDefault="00281BA8" w:rsidP="00E724D1">
            <w:r w:rsidRPr="00DF3122">
              <w:t>Semestre letivo...:</w:t>
            </w:r>
          </w:p>
        </w:tc>
        <w:tc>
          <w:tcPr>
            <w:tcW w:w="1394" w:type="dxa"/>
          </w:tcPr>
          <w:p w14:paraId="54D1361D" w14:textId="5F8F1F69" w:rsidR="00281BA8" w:rsidRPr="00DF3122" w:rsidRDefault="00281BA8" w:rsidP="0028229F">
            <w:r w:rsidRPr="00DF3122">
              <w:t>20</w:t>
            </w:r>
            <w:r w:rsidR="0028229F">
              <w:t>16</w:t>
            </w:r>
            <w:r w:rsidRPr="00DF3122">
              <w:t>/</w:t>
            </w:r>
            <w:r w:rsidR="0028229F">
              <w:t>2</w:t>
            </w:r>
          </w:p>
        </w:tc>
      </w:tr>
      <w:tr w:rsidR="00281BA8" w:rsidRPr="00DF3122" w14:paraId="6477B0C5" w14:textId="77777777" w:rsidTr="00E61330">
        <w:tc>
          <w:tcPr>
            <w:tcW w:w="2095" w:type="dxa"/>
          </w:tcPr>
          <w:p w14:paraId="5626D631" w14:textId="77777777" w:rsidR="00281BA8" w:rsidRPr="00DF3122" w:rsidRDefault="00281BA8" w:rsidP="00E724D1">
            <w:r w:rsidRPr="00DF3122">
              <w:t>Curso.....................:</w:t>
            </w:r>
          </w:p>
        </w:tc>
        <w:tc>
          <w:tcPr>
            <w:tcW w:w="4880" w:type="dxa"/>
          </w:tcPr>
          <w:p w14:paraId="2AF3F230" w14:textId="77777777" w:rsidR="00281BA8" w:rsidRPr="00DF3122" w:rsidRDefault="00E45791" w:rsidP="00E724D1">
            <w:r w:rsidRPr="00DF3122">
              <w:t>Sistemas de Informação Stads</w:t>
            </w:r>
          </w:p>
        </w:tc>
        <w:tc>
          <w:tcPr>
            <w:tcW w:w="1950" w:type="dxa"/>
          </w:tcPr>
          <w:p w14:paraId="6B9EF3DA" w14:textId="77777777" w:rsidR="00281BA8" w:rsidRPr="00DF3122" w:rsidRDefault="00281BA8" w:rsidP="00E724D1">
            <w:r w:rsidRPr="00DF3122">
              <w:t>Data.....................:</w:t>
            </w:r>
          </w:p>
        </w:tc>
        <w:tc>
          <w:tcPr>
            <w:tcW w:w="1394" w:type="dxa"/>
          </w:tcPr>
          <w:p w14:paraId="4BFDD8EC" w14:textId="77777777" w:rsidR="00281BA8" w:rsidRPr="00DF3122" w:rsidRDefault="00281BA8" w:rsidP="00E45791"/>
        </w:tc>
      </w:tr>
      <w:tr w:rsidR="00281BA8" w:rsidRPr="00DF3122" w14:paraId="7467A298" w14:textId="77777777" w:rsidTr="00E61330">
        <w:tc>
          <w:tcPr>
            <w:tcW w:w="2095" w:type="dxa"/>
            <w:tcBorders>
              <w:bottom w:val="single" w:sz="24" w:space="0" w:color="auto"/>
            </w:tcBorders>
          </w:tcPr>
          <w:p w14:paraId="5EC56A01" w14:textId="77777777" w:rsidR="00281BA8" w:rsidRPr="00DF3122" w:rsidRDefault="00281BA8" w:rsidP="00E724D1">
            <w:r w:rsidRPr="00DF3122">
              <w:t xml:space="preserve">Aluno.....................: </w:t>
            </w:r>
          </w:p>
        </w:tc>
        <w:tc>
          <w:tcPr>
            <w:tcW w:w="4880" w:type="dxa"/>
            <w:tcBorders>
              <w:bottom w:val="single" w:sz="24" w:space="0" w:color="auto"/>
            </w:tcBorders>
          </w:tcPr>
          <w:p w14:paraId="56808C8B" w14:textId="77777777" w:rsidR="00281BA8" w:rsidRPr="00DF3122" w:rsidRDefault="00281BA8" w:rsidP="00E724D1"/>
        </w:tc>
        <w:tc>
          <w:tcPr>
            <w:tcW w:w="1950" w:type="dxa"/>
            <w:tcBorders>
              <w:bottom w:val="single" w:sz="24" w:space="0" w:color="auto"/>
            </w:tcBorders>
          </w:tcPr>
          <w:p w14:paraId="1C9C84B8" w14:textId="77777777" w:rsidR="00281BA8" w:rsidRPr="00DF3122" w:rsidRDefault="00281BA8" w:rsidP="00E724D1">
            <w:r w:rsidRPr="00DF3122"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3B9C409D" w14:textId="77777777" w:rsidR="00281BA8" w:rsidRPr="00DF3122" w:rsidRDefault="00281BA8" w:rsidP="00E724D1"/>
        </w:tc>
      </w:tr>
    </w:tbl>
    <w:p w14:paraId="46D5A012" w14:textId="77777777" w:rsidR="00281BA8" w:rsidRPr="00DF3122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:rsidRPr="00DF3122" w14:paraId="7A061BCC" w14:textId="77777777" w:rsidTr="00E61330">
        <w:tc>
          <w:tcPr>
            <w:tcW w:w="10314" w:type="dxa"/>
            <w:shd w:val="clear" w:color="auto" w:fill="F3F3F3"/>
          </w:tcPr>
          <w:p w14:paraId="0C6AC050" w14:textId="0DB948C6" w:rsidR="00582362" w:rsidRDefault="00100C38" w:rsidP="00100C38">
            <w:r>
              <w:t xml:space="preserve">Tarefa para ser postada no moodle dia </w:t>
            </w:r>
            <w:r w:rsidR="0028229F">
              <w:t>28/09</w:t>
            </w:r>
            <w:bookmarkStart w:id="0" w:name="_GoBack"/>
            <w:bookmarkEnd w:id="0"/>
          </w:p>
          <w:p w14:paraId="76607482" w14:textId="3E6A5A2F" w:rsidR="00100C38" w:rsidRDefault="00AE5AEA" w:rsidP="00100C38">
            <w:r>
              <w:t xml:space="preserve">Peso </w:t>
            </w:r>
            <w:r w:rsidR="0028229F">
              <w:t>3</w:t>
            </w:r>
            <w:r w:rsidR="00100C38">
              <w:t>.</w:t>
            </w:r>
          </w:p>
          <w:p w14:paraId="6D6288F3" w14:textId="77777777" w:rsidR="00100C38" w:rsidRDefault="00100C38" w:rsidP="00100C38">
            <w:r>
              <w:t>Atividade individual.</w:t>
            </w:r>
          </w:p>
          <w:p w14:paraId="782CB781" w14:textId="77777777" w:rsidR="00100C38" w:rsidRDefault="00100C38" w:rsidP="00100C38">
            <w:r>
              <w:t>Forma de avaliação:</w:t>
            </w:r>
          </w:p>
          <w:p w14:paraId="6688B8FC" w14:textId="77777777" w:rsidR="00100C38" w:rsidRDefault="00100C38" w:rsidP="00E539B0">
            <w:pPr>
              <w:pStyle w:val="PargrafodaLista"/>
              <w:numPr>
                <w:ilvl w:val="0"/>
                <w:numId w:val="1"/>
              </w:numPr>
            </w:pPr>
            <w:r>
              <w:t>Qualidade do aplicativo. (validações de dados, boas praticas de OO).</w:t>
            </w:r>
          </w:p>
          <w:p w14:paraId="262D95C2" w14:textId="77777777" w:rsidR="00100C38" w:rsidRDefault="00100C38" w:rsidP="00E539B0">
            <w:pPr>
              <w:pStyle w:val="PargrafodaLista"/>
              <w:numPr>
                <w:ilvl w:val="0"/>
                <w:numId w:val="2"/>
              </w:numPr>
            </w:pPr>
            <w:r>
              <w:t>Atividades desenvolvidas em sala de aula.</w:t>
            </w:r>
          </w:p>
          <w:p w14:paraId="3DD6F0C5" w14:textId="77777777" w:rsidR="00100C38" w:rsidRDefault="00100C38" w:rsidP="00E539B0">
            <w:pPr>
              <w:pStyle w:val="PargrafodaLista"/>
              <w:numPr>
                <w:ilvl w:val="0"/>
                <w:numId w:val="2"/>
              </w:numPr>
            </w:pPr>
            <w:r>
              <w:t>Apresentação do sistema</w:t>
            </w:r>
          </w:p>
          <w:p w14:paraId="79DF7F5E" w14:textId="77777777" w:rsidR="00100C38" w:rsidRDefault="00100C38" w:rsidP="00E539B0">
            <w:pPr>
              <w:pStyle w:val="PargrafodaLista"/>
              <w:numPr>
                <w:ilvl w:val="0"/>
                <w:numId w:val="2"/>
              </w:numPr>
            </w:pPr>
            <w:r>
              <w:t>Funcionalidade</w:t>
            </w:r>
            <w:r w:rsidR="00C732A2">
              <w:t>s</w:t>
            </w:r>
            <w:r>
              <w:t xml:space="preserve"> adicionais</w:t>
            </w:r>
          </w:p>
          <w:p w14:paraId="0E263622" w14:textId="77777777" w:rsidR="00100C38" w:rsidRDefault="00100C38" w:rsidP="00100C38">
            <w:r>
              <w:t xml:space="preserve">IMPORTANTE: </w:t>
            </w:r>
          </w:p>
          <w:p w14:paraId="6AF768ED" w14:textId="77777777" w:rsidR="00912863" w:rsidRDefault="00100C38" w:rsidP="00100C38">
            <w:r>
              <w:t xml:space="preserve">O </w:t>
            </w:r>
            <w:r w:rsidR="00912863">
              <w:t>trabalho</w:t>
            </w:r>
            <w:r>
              <w:t xml:space="preserve"> </w:t>
            </w:r>
            <w:r w:rsidR="00912863">
              <w:t xml:space="preserve">não </w:t>
            </w:r>
            <w:r>
              <w:t xml:space="preserve">será </w:t>
            </w:r>
            <w:r w:rsidR="00C732A2">
              <w:t>avaliado se</w:t>
            </w:r>
            <w:r w:rsidR="00912863">
              <w:t>:</w:t>
            </w:r>
          </w:p>
          <w:p w14:paraId="30813D3E" w14:textId="77777777" w:rsidR="00100C38" w:rsidRDefault="00912863" w:rsidP="00E539B0">
            <w:pPr>
              <w:pStyle w:val="PargrafodaLista"/>
              <w:numPr>
                <w:ilvl w:val="0"/>
                <w:numId w:val="3"/>
              </w:numPr>
            </w:pPr>
            <w:r>
              <w:t xml:space="preserve">Não </w:t>
            </w:r>
            <w:r w:rsidR="00C732A2">
              <w:t>es</w:t>
            </w:r>
            <w:r>
              <w:t>tiver usando os conceitos de OO até aqui estudados</w:t>
            </w:r>
          </w:p>
          <w:p w14:paraId="691731C9" w14:textId="77777777" w:rsidR="00912863" w:rsidRDefault="00912863" w:rsidP="00E539B0">
            <w:pPr>
              <w:pStyle w:val="PargrafodaLista"/>
              <w:numPr>
                <w:ilvl w:val="0"/>
                <w:numId w:val="3"/>
              </w:numPr>
            </w:pPr>
            <w:r>
              <w:t>Não for desenvolvido em JAVA</w:t>
            </w:r>
          </w:p>
          <w:p w14:paraId="39DDEA0D" w14:textId="77777777" w:rsidR="00912863" w:rsidRDefault="00912863" w:rsidP="00E539B0">
            <w:pPr>
              <w:pStyle w:val="PargrafodaLista"/>
              <w:numPr>
                <w:ilvl w:val="0"/>
                <w:numId w:val="3"/>
              </w:numPr>
            </w:pPr>
            <w:r>
              <w:t>Se for copia (original e copia)</w:t>
            </w:r>
          </w:p>
          <w:p w14:paraId="1168BC22" w14:textId="77777777" w:rsidR="00912863" w:rsidRPr="00475713" w:rsidRDefault="00912863" w:rsidP="00912863">
            <w:pPr>
              <w:pStyle w:val="PargrafodaLista"/>
              <w:ind w:left="780"/>
              <w:rPr>
                <w:u w:val="single"/>
              </w:rPr>
            </w:pPr>
          </w:p>
        </w:tc>
      </w:tr>
    </w:tbl>
    <w:p w14:paraId="57654AD5" w14:textId="77777777" w:rsidR="00100C38" w:rsidRDefault="00100C38" w:rsidP="00100C38">
      <w:pPr>
        <w:rPr>
          <w:rFonts w:ascii="Nokia Pure Text" w:hAnsi="Nokia Pure Text" w:cs="Nokia Pure"/>
        </w:rPr>
      </w:pPr>
    </w:p>
    <w:p w14:paraId="63F4B29B" w14:textId="77777777" w:rsidR="00100C38" w:rsidRPr="0028229F" w:rsidRDefault="00100C38" w:rsidP="00912863">
      <w:pPr>
        <w:spacing w:line="360" w:lineRule="auto"/>
        <w:ind w:firstLine="709"/>
        <w:jc w:val="center"/>
        <w:rPr>
          <w:rFonts w:ascii="Arial" w:hAnsi="Arial" w:cs="Arial"/>
        </w:rPr>
      </w:pPr>
      <w:r w:rsidRPr="0028229F">
        <w:rPr>
          <w:rFonts w:ascii="Arial" w:hAnsi="Arial" w:cs="Arial"/>
        </w:rPr>
        <w:t>Sistema de chamados para suporte</w:t>
      </w:r>
    </w:p>
    <w:p w14:paraId="3D74CD5C" w14:textId="77777777" w:rsidR="00100C38" w:rsidRPr="0028229F" w:rsidRDefault="00100C38" w:rsidP="006B69C0">
      <w:pPr>
        <w:spacing w:line="276" w:lineRule="auto"/>
        <w:ind w:firstLine="709"/>
        <w:rPr>
          <w:rFonts w:ascii="Arial" w:hAnsi="Arial" w:cs="Arial"/>
        </w:rPr>
      </w:pPr>
      <w:r w:rsidRPr="0028229F">
        <w:rPr>
          <w:rFonts w:ascii="Arial" w:hAnsi="Arial" w:cs="Arial"/>
        </w:rPr>
        <w:t>Uma empresa que presta suporte de TI necessita de um software para controlar as atividades de seus técnicos.</w:t>
      </w:r>
      <w:r w:rsidR="00912863" w:rsidRPr="0028229F">
        <w:rPr>
          <w:rFonts w:ascii="Arial" w:hAnsi="Arial" w:cs="Arial"/>
        </w:rPr>
        <w:t xml:space="preserve"> </w:t>
      </w:r>
      <w:r w:rsidRPr="0028229F">
        <w:rPr>
          <w:rFonts w:ascii="Arial" w:hAnsi="Arial" w:cs="Arial"/>
        </w:rPr>
        <w:t>O sistema deve ser capaz de cadastrar “Cliente</w:t>
      </w:r>
      <w:r w:rsidR="006B69C0" w:rsidRPr="0028229F">
        <w:rPr>
          <w:rFonts w:ascii="Arial" w:hAnsi="Arial" w:cs="Arial"/>
        </w:rPr>
        <w:t>s</w:t>
      </w:r>
      <w:r w:rsidRPr="0028229F">
        <w:rPr>
          <w:rFonts w:ascii="Arial" w:hAnsi="Arial" w:cs="Arial"/>
        </w:rPr>
        <w:t>”, com seus dados principais (Nome, Telefone, e-mail, login e senha).Também é necessário que os Técnicos da empresa sejam cadastrados no sistema com seu dados( incluindo login e senha).</w:t>
      </w:r>
    </w:p>
    <w:p w14:paraId="44F70F39" w14:textId="77777777" w:rsidR="00100C38" w:rsidRPr="0028229F" w:rsidRDefault="00100C38" w:rsidP="006B69C0">
      <w:pPr>
        <w:spacing w:line="276" w:lineRule="auto"/>
        <w:ind w:firstLine="709"/>
        <w:rPr>
          <w:rFonts w:ascii="Arial" w:hAnsi="Arial" w:cs="Arial"/>
        </w:rPr>
      </w:pPr>
      <w:r w:rsidRPr="0028229F">
        <w:rPr>
          <w:rFonts w:ascii="Arial" w:hAnsi="Arial" w:cs="Arial"/>
        </w:rPr>
        <w:t>Os clientes usam o sistema para “abrir um chamado”, descrevendo o problema que enfrenta</w:t>
      </w:r>
      <w:r w:rsidR="00171F10" w:rsidRPr="0028229F">
        <w:rPr>
          <w:rFonts w:ascii="Arial" w:hAnsi="Arial" w:cs="Arial"/>
        </w:rPr>
        <w:t>, além de definir uma prioridade</w:t>
      </w:r>
      <w:r w:rsidR="006B69C0" w:rsidRPr="0028229F">
        <w:rPr>
          <w:rFonts w:ascii="Arial" w:hAnsi="Arial" w:cs="Arial"/>
        </w:rPr>
        <w:t xml:space="preserve"> </w:t>
      </w:r>
      <w:r w:rsidR="00171F10" w:rsidRPr="0028229F">
        <w:rPr>
          <w:rFonts w:ascii="Arial" w:hAnsi="Arial" w:cs="Arial"/>
        </w:rPr>
        <w:t>(Urgente,alta,moderada,baixa)</w:t>
      </w:r>
      <w:r w:rsidR="006B69C0" w:rsidRPr="0028229F">
        <w:rPr>
          <w:rFonts w:ascii="Arial" w:hAnsi="Arial" w:cs="Arial"/>
        </w:rPr>
        <w:t xml:space="preserve">. </w:t>
      </w:r>
      <w:r w:rsidRPr="0028229F">
        <w:rPr>
          <w:rFonts w:ascii="Arial" w:hAnsi="Arial" w:cs="Arial"/>
        </w:rPr>
        <w:t>O sistema deve atribuir as tarefas geralmente aos técnicos com menos chamados em aberto.</w:t>
      </w:r>
    </w:p>
    <w:p w14:paraId="550FDE83" w14:textId="77777777" w:rsidR="00100C38" w:rsidRPr="0028229F" w:rsidRDefault="00100C38" w:rsidP="006B69C0">
      <w:pPr>
        <w:spacing w:line="276" w:lineRule="auto"/>
        <w:ind w:firstLine="709"/>
        <w:rPr>
          <w:rFonts w:ascii="Arial" w:hAnsi="Arial" w:cs="Arial"/>
        </w:rPr>
      </w:pPr>
      <w:r w:rsidRPr="0028229F">
        <w:rPr>
          <w:rFonts w:ascii="Arial" w:hAnsi="Arial" w:cs="Arial"/>
        </w:rPr>
        <w:t>Os técnicos utilizam o sistema para ver as tarefas pendentes a ele, além das tarefas já realizadas</w:t>
      </w:r>
      <w:r w:rsidR="00171F10" w:rsidRPr="0028229F">
        <w:rPr>
          <w:rFonts w:ascii="Arial" w:hAnsi="Arial" w:cs="Arial"/>
        </w:rPr>
        <w:t xml:space="preserve"> por eles</w:t>
      </w:r>
      <w:r w:rsidRPr="0028229F">
        <w:rPr>
          <w:rFonts w:ascii="Arial" w:hAnsi="Arial" w:cs="Arial"/>
        </w:rPr>
        <w:t xml:space="preserve"> e para finalizar as tarefas que são impostas a ele. Quando o técnico finaliza um chamado o mesmo deve informa</w:t>
      </w:r>
      <w:r w:rsidR="00171F10" w:rsidRPr="0028229F">
        <w:rPr>
          <w:rFonts w:ascii="Arial" w:hAnsi="Arial" w:cs="Arial"/>
        </w:rPr>
        <w:t>r</w:t>
      </w:r>
      <w:r w:rsidRPr="0028229F">
        <w:rPr>
          <w:rFonts w:ascii="Arial" w:hAnsi="Arial" w:cs="Arial"/>
        </w:rPr>
        <w:t xml:space="preserve"> a data e hora que foi finalizado.</w:t>
      </w:r>
      <w:r w:rsidR="00171F10" w:rsidRPr="0028229F">
        <w:rPr>
          <w:rFonts w:ascii="Arial" w:hAnsi="Arial" w:cs="Arial"/>
        </w:rPr>
        <w:t xml:space="preserve"> É importante ser mostrado ao técnico </w:t>
      </w:r>
      <w:r w:rsidR="006B69C0" w:rsidRPr="0028229F">
        <w:rPr>
          <w:rFonts w:ascii="Arial" w:hAnsi="Arial" w:cs="Arial"/>
        </w:rPr>
        <w:t>às</w:t>
      </w:r>
      <w:r w:rsidR="00171F10" w:rsidRPr="0028229F">
        <w:rPr>
          <w:rFonts w:ascii="Arial" w:hAnsi="Arial" w:cs="Arial"/>
        </w:rPr>
        <w:t xml:space="preserve"> tarefas a serem realizadas pela sua prioridade</w:t>
      </w:r>
    </w:p>
    <w:p w14:paraId="5CD83B81" w14:textId="77777777" w:rsidR="00100C38" w:rsidRPr="0028229F" w:rsidRDefault="00171F10" w:rsidP="006B69C0">
      <w:pPr>
        <w:spacing w:line="276" w:lineRule="auto"/>
        <w:ind w:firstLine="709"/>
        <w:rPr>
          <w:rFonts w:ascii="Arial" w:hAnsi="Arial" w:cs="Arial"/>
        </w:rPr>
      </w:pPr>
      <w:r w:rsidRPr="0028229F">
        <w:rPr>
          <w:rFonts w:ascii="Arial" w:hAnsi="Arial" w:cs="Arial"/>
        </w:rPr>
        <w:t xml:space="preserve">O Cliente pode consultar seus chamados e editando os chamados ou </w:t>
      </w:r>
      <w:r w:rsidR="006B69C0" w:rsidRPr="0028229F">
        <w:rPr>
          <w:rFonts w:ascii="Arial" w:hAnsi="Arial" w:cs="Arial"/>
        </w:rPr>
        <w:t>cancelando,</w:t>
      </w:r>
      <w:r w:rsidR="00100C38" w:rsidRPr="0028229F">
        <w:rPr>
          <w:rFonts w:ascii="Arial" w:hAnsi="Arial" w:cs="Arial"/>
        </w:rPr>
        <w:t xml:space="preserve"> </w:t>
      </w:r>
      <w:r w:rsidRPr="0028229F">
        <w:rPr>
          <w:rFonts w:ascii="Arial" w:hAnsi="Arial" w:cs="Arial"/>
        </w:rPr>
        <w:t>é importante que o cliente possa ver apenas os seus chamados</w:t>
      </w:r>
      <w:r w:rsidR="00100C38" w:rsidRPr="0028229F">
        <w:rPr>
          <w:rFonts w:ascii="Arial" w:hAnsi="Arial" w:cs="Arial"/>
        </w:rPr>
        <w:t xml:space="preserve">. </w:t>
      </w:r>
    </w:p>
    <w:p w14:paraId="6E6F9DA0" w14:textId="77777777" w:rsidR="00100C38" w:rsidRPr="0028229F" w:rsidRDefault="00100C38" w:rsidP="006B69C0">
      <w:pPr>
        <w:spacing w:line="276" w:lineRule="auto"/>
        <w:ind w:firstLine="709"/>
        <w:rPr>
          <w:rFonts w:ascii="Arial" w:hAnsi="Arial" w:cs="Arial"/>
        </w:rPr>
      </w:pPr>
      <w:r w:rsidRPr="0028229F">
        <w:rPr>
          <w:rFonts w:ascii="Arial" w:hAnsi="Arial" w:cs="Arial"/>
        </w:rPr>
        <w:t xml:space="preserve">A tarefa de cadastrar clientes e técnicos cabe ao Gerente, que possui acesso a todas as informações, fornecido apenas se o usuário e senha forem corretamente </w:t>
      </w:r>
      <w:r w:rsidR="00C53724" w:rsidRPr="0028229F">
        <w:rPr>
          <w:rFonts w:ascii="Arial" w:hAnsi="Arial" w:cs="Arial"/>
        </w:rPr>
        <w:t>informados</w:t>
      </w:r>
      <w:r w:rsidRPr="0028229F">
        <w:rPr>
          <w:rFonts w:ascii="Arial" w:hAnsi="Arial" w:cs="Arial"/>
        </w:rPr>
        <w:t>. O Gerente pode cadastrar novos gerentes, remover clientes e técnicos, além de atualizar dados cadastrais.</w:t>
      </w:r>
      <w:r w:rsidR="00171F10" w:rsidRPr="0028229F">
        <w:rPr>
          <w:rFonts w:ascii="Arial" w:hAnsi="Arial" w:cs="Arial"/>
        </w:rPr>
        <w:t xml:space="preserve"> Cabe ao gerente também a possibilidade de alterar o técnico responsável por determinada tarefa.</w:t>
      </w:r>
    </w:p>
    <w:p w14:paraId="4AFEF431" w14:textId="77777777" w:rsidR="00AC7251" w:rsidRPr="0028229F" w:rsidRDefault="00AC7251" w:rsidP="006B69C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sz w:val="22"/>
          <w:szCs w:val="22"/>
        </w:rPr>
      </w:pPr>
    </w:p>
    <w:sectPr w:rsidR="00AC7251" w:rsidRPr="0028229F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3018E" w14:textId="77777777" w:rsidR="00B2070D" w:rsidRDefault="00B2070D" w:rsidP="00E724D1">
      <w:r>
        <w:separator/>
      </w:r>
    </w:p>
  </w:endnote>
  <w:endnote w:type="continuationSeparator" w:id="0">
    <w:p w14:paraId="7195C1A5" w14:textId="77777777" w:rsidR="00B2070D" w:rsidRDefault="00B2070D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okia Pure Text">
    <w:altName w:val="Andale Mono"/>
    <w:charset w:val="00"/>
    <w:family w:val="swiss"/>
    <w:pitch w:val="variable"/>
    <w:sig w:usb0="A00000AF" w:usb1="5000205B" w:usb2="00000000" w:usb3="00000000" w:csb0="00000093" w:csb1="00000000"/>
  </w:font>
  <w:font w:name="Nokia Pure">
    <w:altName w:val="Microsoft Sans Serif"/>
    <w:charset w:val="00"/>
    <w:family w:val="swiss"/>
    <w:pitch w:val="variable"/>
    <w:sig w:usb0="A100AAAF" w:usb1="D00078FB" w:usb2="00000008" w:usb3="00000000" w:csb0="0001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CD843" w14:textId="77777777" w:rsidR="00B2070D" w:rsidRDefault="00B2070D" w:rsidP="00E724D1">
      <w:r>
        <w:separator/>
      </w:r>
    </w:p>
  </w:footnote>
  <w:footnote w:type="continuationSeparator" w:id="0">
    <w:p w14:paraId="6B4586E8" w14:textId="77777777" w:rsidR="00B2070D" w:rsidRDefault="00B2070D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86773"/>
    <w:multiLevelType w:val="hybridMultilevel"/>
    <w:tmpl w:val="095E9A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707FB"/>
    <w:multiLevelType w:val="hybridMultilevel"/>
    <w:tmpl w:val="CD98C1FE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6FD1007"/>
    <w:multiLevelType w:val="hybridMultilevel"/>
    <w:tmpl w:val="18BE70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3E"/>
    <w:rsid w:val="00007990"/>
    <w:rsid w:val="0003022B"/>
    <w:rsid w:val="00037DA1"/>
    <w:rsid w:val="000457F9"/>
    <w:rsid w:val="00046C74"/>
    <w:rsid w:val="00082DAF"/>
    <w:rsid w:val="00084654"/>
    <w:rsid w:val="00093FAD"/>
    <w:rsid w:val="000C2080"/>
    <w:rsid w:val="000C48C2"/>
    <w:rsid w:val="000D0A9E"/>
    <w:rsid w:val="000D61C8"/>
    <w:rsid w:val="000E2823"/>
    <w:rsid w:val="000F5CDA"/>
    <w:rsid w:val="00100C38"/>
    <w:rsid w:val="00101B3F"/>
    <w:rsid w:val="001169E4"/>
    <w:rsid w:val="00120503"/>
    <w:rsid w:val="00122530"/>
    <w:rsid w:val="00134FBE"/>
    <w:rsid w:val="001352FF"/>
    <w:rsid w:val="0014087B"/>
    <w:rsid w:val="0016504B"/>
    <w:rsid w:val="001669D6"/>
    <w:rsid w:val="00171F10"/>
    <w:rsid w:val="00186205"/>
    <w:rsid w:val="0019330D"/>
    <w:rsid w:val="001A509C"/>
    <w:rsid w:val="001C022A"/>
    <w:rsid w:val="001C20C6"/>
    <w:rsid w:val="001D2796"/>
    <w:rsid w:val="001D67E0"/>
    <w:rsid w:val="001E486A"/>
    <w:rsid w:val="001E6F94"/>
    <w:rsid w:val="002024D1"/>
    <w:rsid w:val="002105C7"/>
    <w:rsid w:val="00216F6C"/>
    <w:rsid w:val="00230A1B"/>
    <w:rsid w:val="00233F60"/>
    <w:rsid w:val="00235CFD"/>
    <w:rsid w:val="00253CDF"/>
    <w:rsid w:val="002648B5"/>
    <w:rsid w:val="00277A0E"/>
    <w:rsid w:val="002814CA"/>
    <w:rsid w:val="00281BA8"/>
    <w:rsid w:val="0028229F"/>
    <w:rsid w:val="002915C6"/>
    <w:rsid w:val="00293AD6"/>
    <w:rsid w:val="00294F68"/>
    <w:rsid w:val="002B3932"/>
    <w:rsid w:val="002D00C3"/>
    <w:rsid w:val="002F5D30"/>
    <w:rsid w:val="00312670"/>
    <w:rsid w:val="00316A20"/>
    <w:rsid w:val="003262CF"/>
    <w:rsid w:val="00337CBF"/>
    <w:rsid w:val="00342F6A"/>
    <w:rsid w:val="00354C10"/>
    <w:rsid w:val="003646FB"/>
    <w:rsid w:val="003742C2"/>
    <w:rsid w:val="0038079A"/>
    <w:rsid w:val="003908FD"/>
    <w:rsid w:val="00395EC4"/>
    <w:rsid w:val="003B1051"/>
    <w:rsid w:val="003D3207"/>
    <w:rsid w:val="003F1023"/>
    <w:rsid w:val="003F41FE"/>
    <w:rsid w:val="00411263"/>
    <w:rsid w:val="00412A15"/>
    <w:rsid w:val="00412DCA"/>
    <w:rsid w:val="004303B6"/>
    <w:rsid w:val="00432F11"/>
    <w:rsid w:val="004502AE"/>
    <w:rsid w:val="0046232B"/>
    <w:rsid w:val="00467BF9"/>
    <w:rsid w:val="00471DA5"/>
    <w:rsid w:val="00475713"/>
    <w:rsid w:val="00476960"/>
    <w:rsid w:val="00485962"/>
    <w:rsid w:val="00496D6B"/>
    <w:rsid w:val="004E247E"/>
    <w:rsid w:val="004F4B2F"/>
    <w:rsid w:val="005030C2"/>
    <w:rsid w:val="00533DB5"/>
    <w:rsid w:val="00560CE5"/>
    <w:rsid w:val="00560E05"/>
    <w:rsid w:val="00561570"/>
    <w:rsid w:val="0056631B"/>
    <w:rsid w:val="00577C2D"/>
    <w:rsid w:val="00582362"/>
    <w:rsid w:val="005870CC"/>
    <w:rsid w:val="00593301"/>
    <w:rsid w:val="00593DD9"/>
    <w:rsid w:val="005E1A75"/>
    <w:rsid w:val="005E5DF5"/>
    <w:rsid w:val="00604C64"/>
    <w:rsid w:val="0061088E"/>
    <w:rsid w:val="00620A5B"/>
    <w:rsid w:val="0063375B"/>
    <w:rsid w:val="00654511"/>
    <w:rsid w:val="00671864"/>
    <w:rsid w:val="0068465A"/>
    <w:rsid w:val="0068553C"/>
    <w:rsid w:val="00697CE4"/>
    <w:rsid w:val="006B69C0"/>
    <w:rsid w:val="006B77E0"/>
    <w:rsid w:val="006F3E76"/>
    <w:rsid w:val="007043B3"/>
    <w:rsid w:val="0073582D"/>
    <w:rsid w:val="0074148A"/>
    <w:rsid w:val="00750E90"/>
    <w:rsid w:val="00751350"/>
    <w:rsid w:val="00765BF9"/>
    <w:rsid w:val="00774838"/>
    <w:rsid w:val="0078411E"/>
    <w:rsid w:val="00794EC8"/>
    <w:rsid w:val="007B5A8B"/>
    <w:rsid w:val="007F34E1"/>
    <w:rsid w:val="00804374"/>
    <w:rsid w:val="00810A17"/>
    <w:rsid w:val="008151C2"/>
    <w:rsid w:val="00826712"/>
    <w:rsid w:val="0083163D"/>
    <w:rsid w:val="008642A5"/>
    <w:rsid w:val="0088659D"/>
    <w:rsid w:val="008867F8"/>
    <w:rsid w:val="008930AB"/>
    <w:rsid w:val="008A3CEE"/>
    <w:rsid w:val="008B7363"/>
    <w:rsid w:val="008D330E"/>
    <w:rsid w:val="00912863"/>
    <w:rsid w:val="009309DD"/>
    <w:rsid w:val="0094180A"/>
    <w:rsid w:val="00951AEC"/>
    <w:rsid w:val="0095309A"/>
    <w:rsid w:val="00954F74"/>
    <w:rsid w:val="009879D2"/>
    <w:rsid w:val="0099298F"/>
    <w:rsid w:val="009A3B0A"/>
    <w:rsid w:val="009D02CC"/>
    <w:rsid w:val="009D3061"/>
    <w:rsid w:val="009D43EE"/>
    <w:rsid w:val="009E70A9"/>
    <w:rsid w:val="009F43A3"/>
    <w:rsid w:val="00A14E74"/>
    <w:rsid w:val="00A46BA2"/>
    <w:rsid w:val="00A66569"/>
    <w:rsid w:val="00A7317C"/>
    <w:rsid w:val="00A84578"/>
    <w:rsid w:val="00A92E33"/>
    <w:rsid w:val="00AB3D30"/>
    <w:rsid w:val="00AC7251"/>
    <w:rsid w:val="00AD02C8"/>
    <w:rsid w:val="00AE5AEA"/>
    <w:rsid w:val="00AF1282"/>
    <w:rsid w:val="00B02090"/>
    <w:rsid w:val="00B2070D"/>
    <w:rsid w:val="00B2721B"/>
    <w:rsid w:val="00B34A9C"/>
    <w:rsid w:val="00B44AC4"/>
    <w:rsid w:val="00B546AE"/>
    <w:rsid w:val="00B55061"/>
    <w:rsid w:val="00B558E2"/>
    <w:rsid w:val="00B64FD3"/>
    <w:rsid w:val="00B652B5"/>
    <w:rsid w:val="00BA1E2A"/>
    <w:rsid w:val="00C063D2"/>
    <w:rsid w:val="00C10651"/>
    <w:rsid w:val="00C16667"/>
    <w:rsid w:val="00C53724"/>
    <w:rsid w:val="00C576D2"/>
    <w:rsid w:val="00C579E0"/>
    <w:rsid w:val="00C61AB7"/>
    <w:rsid w:val="00C732A2"/>
    <w:rsid w:val="00C83EBC"/>
    <w:rsid w:val="00CA216D"/>
    <w:rsid w:val="00CB3EFC"/>
    <w:rsid w:val="00CB711A"/>
    <w:rsid w:val="00CE565C"/>
    <w:rsid w:val="00D169B4"/>
    <w:rsid w:val="00D17E01"/>
    <w:rsid w:val="00D33C9A"/>
    <w:rsid w:val="00D43E6F"/>
    <w:rsid w:val="00D501CC"/>
    <w:rsid w:val="00D70DBB"/>
    <w:rsid w:val="00D81522"/>
    <w:rsid w:val="00D90BCC"/>
    <w:rsid w:val="00DB4C57"/>
    <w:rsid w:val="00DB4FFB"/>
    <w:rsid w:val="00DE77B5"/>
    <w:rsid w:val="00DF3122"/>
    <w:rsid w:val="00DF7E5E"/>
    <w:rsid w:val="00E145C7"/>
    <w:rsid w:val="00E2008C"/>
    <w:rsid w:val="00E331C6"/>
    <w:rsid w:val="00E363AA"/>
    <w:rsid w:val="00E44DEF"/>
    <w:rsid w:val="00E45257"/>
    <w:rsid w:val="00E45791"/>
    <w:rsid w:val="00E46761"/>
    <w:rsid w:val="00E530D7"/>
    <w:rsid w:val="00E539B0"/>
    <w:rsid w:val="00E61330"/>
    <w:rsid w:val="00E724D1"/>
    <w:rsid w:val="00E72DD4"/>
    <w:rsid w:val="00E8427D"/>
    <w:rsid w:val="00EA0839"/>
    <w:rsid w:val="00EA2A8F"/>
    <w:rsid w:val="00EB27D5"/>
    <w:rsid w:val="00EC6B3B"/>
    <w:rsid w:val="00EC7586"/>
    <w:rsid w:val="00EE620A"/>
    <w:rsid w:val="00EF28A2"/>
    <w:rsid w:val="00F02583"/>
    <w:rsid w:val="00F3493B"/>
    <w:rsid w:val="00F64EFF"/>
    <w:rsid w:val="00F67A75"/>
    <w:rsid w:val="00F75A96"/>
    <w:rsid w:val="00F83973"/>
    <w:rsid w:val="00F83B97"/>
    <w:rsid w:val="00F945FF"/>
    <w:rsid w:val="00FB5470"/>
    <w:rsid w:val="00FB5B5C"/>
    <w:rsid w:val="00FD1198"/>
    <w:rsid w:val="00FE013E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968F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DF3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31B3E-91FE-E34E-B995-2B7EC32F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1</TotalTime>
  <Pages>1</Pages>
  <Words>351</Words>
  <Characters>1901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3</cp:revision>
  <cp:lastPrinted>2013-04-03T22:00:00Z</cp:lastPrinted>
  <dcterms:created xsi:type="dcterms:W3CDTF">2016-09-21T18:05:00Z</dcterms:created>
  <dcterms:modified xsi:type="dcterms:W3CDTF">2016-09-21T18:05:00Z</dcterms:modified>
</cp:coreProperties>
</file>